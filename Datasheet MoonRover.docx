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454" w:rsidRPr="00C57CB9" w:rsidRDefault="009C7454" w:rsidP="00E4368D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9"/>
        <w:gridCol w:w="2645"/>
      </w:tblGrid>
      <w:tr w:rsidR="009C7454" w:rsidRPr="00C57CB9" w:rsidTr="009C7454">
        <w:tc>
          <w:tcPr>
            <w:tcW w:w="4534" w:type="dxa"/>
          </w:tcPr>
          <w:p w:rsidR="009C7454" w:rsidRPr="00C57CB9" w:rsidRDefault="00534ADD" w:rsidP="00E4368D">
            <w:r w:rsidRPr="00C57CB9">
              <w:object w:dxaOrig="16980" w:dyaOrig="96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4pt;height:179.65pt" o:ole="">
                  <v:imagedata r:id="rId9" o:title=""/>
                </v:shape>
                <o:OLEObject Type="Embed" ProgID="PBrush" ShapeID="_x0000_i1025" DrawAspect="Content" ObjectID="_1587534714" r:id="rId10"/>
              </w:object>
            </w:r>
          </w:p>
        </w:tc>
        <w:tc>
          <w:tcPr>
            <w:tcW w:w="4534" w:type="dxa"/>
          </w:tcPr>
          <w:p w:rsidR="009C7454" w:rsidRPr="00C57CB9" w:rsidRDefault="00F6518B" w:rsidP="00E4368D">
            <w:r w:rsidRPr="00C57CB9">
              <w:t xml:space="preserve">Noon Rover </w:t>
            </w:r>
            <w:r w:rsidR="009C7454" w:rsidRPr="00C57CB9">
              <w:t>is used</w:t>
            </w:r>
            <w:r w:rsidR="00C5225D" w:rsidRPr="00C57CB9">
              <w:t xml:space="preserve"> </w:t>
            </w:r>
            <w:r w:rsidRPr="00C57CB9">
              <w:t xml:space="preserve">to access the Business Data Model information. All data </w:t>
            </w:r>
            <w:r w:rsidR="002A1FEE" w:rsidRPr="00C57CB9">
              <w:t>in theses tables can be search.</w:t>
            </w:r>
          </w:p>
          <w:p w:rsidR="00135D49" w:rsidRPr="00C57CB9" w:rsidRDefault="00135D49" w:rsidP="00E4368D">
            <w:pPr>
              <w:rPr>
                <w:b/>
              </w:rPr>
            </w:pPr>
            <w:r w:rsidRPr="00C57CB9">
              <w:rPr>
                <w:b/>
              </w:rPr>
              <w:t xml:space="preserve">When to use it? </w:t>
            </w:r>
          </w:p>
          <w:p w:rsidR="00135D49" w:rsidRPr="00C57CB9" w:rsidRDefault="002A1FEE" w:rsidP="00E4368D">
            <w:r w:rsidRPr="00C57CB9">
              <w:t>In production, to search data in your database.</w:t>
            </w:r>
          </w:p>
          <w:p w:rsidR="00F2292E" w:rsidRPr="00C57CB9" w:rsidRDefault="002A1FEE" w:rsidP="00E4368D">
            <w:r w:rsidRPr="00C57CB9">
              <w:t>To build some form, and give access to your users</w:t>
            </w:r>
          </w:p>
          <w:p w:rsidR="00F2292E" w:rsidRPr="00C57CB9" w:rsidRDefault="00F2292E" w:rsidP="00E4368D"/>
        </w:tc>
      </w:tr>
    </w:tbl>
    <w:p w:rsidR="009C7454" w:rsidRPr="00C57CB9" w:rsidRDefault="002A1FEE" w:rsidP="00E4368D">
      <w:pPr>
        <w:pStyle w:val="ListHeading1"/>
      </w:pPr>
      <w:r w:rsidRPr="00C57CB9">
        <w:t>Search in your Business Data Table</w:t>
      </w:r>
    </w:p>
    <w:p w:rsidR="00F2292E" w:rsidRPr="00C57CB9" w:rsidRDefault="002A1FEE" w:rsidP="00E4368D">
      <w:r w:rsidRPr="00C57CB9">
        <w:t>As an administrator (you should have access to the profile Administrator), All different object</w:t>
      </w:r>
      <w:r w:rsidR="00534ADD" w:rsidRPr="00C57CB9">
        <w:t>s</w:t>
      </w:r>
      <w:r w:rsidRPr="00C57CB9">
        <w:t xml:space="preserve"> are visible in the list. Select one </w:t>
      </w:r>
      <w:proofErr w:type="spellStart"/>
      <w:r w:rsidRPr="00C57CB9">
        <w:t>objet</w:t>
      </w:r>
      <w:proofErr w:type="spellEnd"/>
      <w:r w:rsidRPr="00C57CB9">
        <w:t>.</w:t>
      </w:r>
    </w:p>
    <w:p w:rsidR="002A1FEE" w:rsidRPr="00C57CB9" w:rsidRDefault="002A1FEE" w:rsidP="00E4368D">
      <w:r w:rsidRPr="00C57CB9">
        <w:t>In the selection, the different quer</w:t>
      </w:r>
      <w:r w:rsidR="00534ADD" w:rsidRPr="00C57CB9">
        <w:t>ies</w:t>
      </w:r>
      <w:r w:rsidRPr="00C57CB9">
        <w:t xml:space="preserve"> are visible:</w:t>
      </w:r>
    </w:p>
    <w:p w:rsidR="002A1FEE" w:rsidRPr="00C57CB9" w:rsidRDefault="002A1FEE" w:rsidP="002A1FEE">
      <w:pPr>
        <w:pStyle w:val="Paragraphedeliste"/>
        <w:numPr>
          <w:ilvl w:val="0"/>
          <w:numId w:val="15"/>
        </w:numPr>
      </w:pPr>
      <w:r w:rsidRPr="00C57CB9">
        <w:t xml:space="preserve">All Queries defined in the Business </w:t>
      </w:r>
      <w:r w:rsidR="00534ADD" w:rsidRPr="00C57CB9">
        <w:t>(custom and standard)</w:t>
      </w:r>
    </w:p>
    <w:p w:rsidR="00534ADD" w:rsidRPr="00C57CB9" w:rsidRDefault="00534ADD" w:rsidP="002A1FEE">
      <w:pPr>
        <w:pStyle w:val="Paragraphedeliste"/>
        <w:numPr>
          <w:ilvl w:val="0"/>
          <w:numId w:val="15"/>
        </w:numPr>
      </w:pPr>
      <w:r w:rsidRPr="00C57CB9">
        <w:t>A Standard Request</w:t>
      </w:r>
    </w:p>
    <w:p w:rsidR="00534ADD" w:rsidRPr="00C57CB9" w:rsidRDefault="00534ADD" w:rsidP="002A1FEE">
      <w:pPr>
        <w:pStyle w:val="Paragraphedeliste"/>
        <w:numPr>
          <w:ilvl w:val="0"/>
          <w:numId w:val="15"/>
        </w:numPr>
      </w:pPr>
      <w:r w:rsidRPr="00C57CB9">
        <w:t>A Direct SQL Request</w:t>
      </w:r>
    </w:p>
    <w:p w:rsidR="00534ADD" w:rsidRPr="00C57CB9" w:rsidRDefault="00534ADD" w:rsidP="00534ADD">
      <w:pPr>
        <w:pStyle w:val="ListHeading2"/>
      </w:pPr>
      <w:r w:rsidRPr="00C57CB9">
        <w:t>Using Query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4"/>
        <w:gridCol w:w="4534"/>
      </w:tblGrid>
      <w:tr w:rsidR="00534ADD" w:rsidRPr="00C57CB9" w:rsidTr="00534ADD">
        <w:tc>
          <w:tcPr>
            <w:tcW w:w="4534" w:type="dxa"/>
          </w:tcPr>
          <w:p w:rsidR="00534ADD" w:rsidRPr="00C57CB9" w:rsidRDefault="00534ADD" w:rsidP="008950B5">
            <w:pPr>
              <w:jc w:val="center"/>
            </w:pPr>
            <w:r w:rsidRPr="00C57CB9">
              <w:rPr>
                <w:noProof/>
              </w:rPr>
              <w:drawing>
                <wp:inline distT="0" distB="0" distL="0" distR="0" wp14:anchorId="74C8E480" wp14:editId="59F2FD75">
                  <wp:extent cx="2127600" cy="8172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600" cy="81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4" w:type="dxa"/>
          </w:tcPr>
          <w:p w:rsidR="00534ADD" w:rsidRPr="00C57CB9" w:rsidRDefault="00534ADD" w:rsidP="00534ADD">
            <w:r w:rsidRPr="00C57CB9">
              <w:t>The Business Data Model defined standard query, and may define custom query. Query may have parameters.  The Selection panel look for the parameters, and ask them to the user.</w:t>
            </w:r>
          </w:p>
          <w:p w:rsidR="00534ADD" w:rsidRPr="00C57CB9" w:rsidRDefault="00534ADD" w:rsidP="00534ADD"/>
        </w:tc>
      </w:tr>
    </w:tbl>
    <w:p w:rsidR="00534ADD" w:rsidRPr="00C57CB9" w:rsidRDefault="00534ADD" w:rsidP="00534ADD"/>
    <w:p w:rsidR="00534ADD" w:rsidRPr="00C57CB9" w:rsidRDefault="00534ADD" w:rsidP="00534ADD">
      <w:pPr>
        <w:pStyle w:val="ListHeading2"/>
      </w:pPr>
      <w:r w:rsidRPr="00C57CB9">
        <w:t>Using Standard request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4"/>
        <w:gridCol w:w="4534"/>
      </w:tblGrid>
      <w:tr w:rsidR="00534ADD" w:rsidRPr="00C57CB9" w:rsidTr="00C57CB9">
        <w:tc>
          <w:tcPr>
            <w:tcW w:w="4534" w:type="dxa"/>
          </w:tcPr>
          <w:p w:rsidR="00534ADD" w:rsidRPr="00C57CB9" w:rsidRDefault="00534ADD" w:rsidP="008950B5">
            <w:pPr>
              <w:jc w:val="center"/>
            </w:pPr>
            <w:r w:rsidRPr="00C57CB9">
              <w:rPr>
                <w:noProof/>
              </w:rPr>
              <w:drawing>
                <wp:inline distT="0" distB="0" distL="0" distR="0" wp14:anchorId="75239F3D" wp14:editId="72A0E650">
                  <wp:extent cx="1739900" cy="1901048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283" cy="1913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4" w:type="dxa"/>
          </w:tcPr>
          <w:p w:rsidR="00534ADD" w:rsidRPr="00C57CB9" w:rsidRDefault="00534ADD" w:rsidP="00534ADD">
            <w:r w:rsidRPr="00C57CB9">
              <w:t xml:space="preserve">All attributes on the table are produced in the form. </w:t>
            </w:r>
          </w:p>
          <w:p w:rsidR="00534ADD" w:rsidRPr="00C57CB9" w:rsidRDefault="00534ADD" w:rsidP="00534ADD">
            <w:r w:rsidRPr="00C57CB9">
              <w:t>User can build a complex search, and can set up the order by criteria</w:t>
            </w:r>
          </w:p>
          <w:p w:rsidR="00534ADD" w:rsidRPr="00C57CB9" w:rsidRDefault="00534ADD" w:rsidP="00534ADD"/>
        </w:tc>
      </w:tr>
    </w:tbl>
    <w:p w:rsidR="00534ADD" w:rsidRPr="00C57CB9" w:rsidRDefault="00534ADD" w:rsidP="00534ADD"/>
    <w:p w:rsidR="00534ADD" w:rsidRPr="00C57CB9" w:rsidRDefault="00534ADD" w:rsidP="00534ADD"/>
    <w:p w:rsidR="00C57CB9" w:rsidRPr="00C57CB9" w:rsidRDefault="00C57CB9" w:rsidP="00C57CB9">
      <w:pPr>
        <w:pStyle w:val="ListHeading2"/>
      </w:pPr>
      <w:r w:rsidRPr="00C57CB9">
        <w:lastRenderedPageBreak/>
        <w:t>Using Direct SQL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4"/>
        <w:gridCol w:w="4534"/>
      </w:tblGrid>
      <w:tr w:rsidR="008950B5" w:rsidRPr="00C57CB9" w:rsidTr="00C57CB9">
        <w:tc>
          <w:tcPr>
            <w:tcW w:w="4534" w:type="dxa"/>
          </w:tcPr>
          <w:p w:rsidR="00C57CB9" w:rsidRPr="00C57CB9" w:rsidRDefault="005E73A9" w:rsidP="00C57CB9">
            <w:r>
              <w:object w:dxaOrig="9036" w:dyaOrig="5016">
                <v:shape id="_x0000_i1026" type="#_x0000_t75" style="width:149.65pt;height:83pt" o:ole="">
                  <v:imagedata r:id="rId13" o:title=""/>
                </v:shape>
                <o:OLEObject Type="Embed" ProgID="PBrush" ShapeID="_x0000_i1026" DrawAspect="Content" ObjectID="_1587534715" r:id="rId14"/>
              </w:object>
            </w:r>
          </w:p>
        </w:tc>
        <w:tc>
          <w:tcPr>
            <w:tcW w:w="4534" w:type="dxa"/>
          </w:tcPr>
          <w:p w:rsidR="00C57CB9" w:rsidRPr="00C57CB9" w:rsidRDefault="00C57CB9" w:rsidP="00C57CB9">
            <w:r w:rsidRPr="00C57CB9">
              <w:t xml:space="preserve">Via the </w:t>
            </w:r>
            <w:proofErr w:type="spellStart"/>
            <w:r w:rsidRPr="00C57CB9">
              <w:t>DirectSL</w:t>
            </w:r>
            <w:proofErr w:type="spellEnd"/>
            <w:r w:rsidRPr="00C57CB9">
              <w:t xml:space="preserve">, it’s possible to </w:t>
            </w:r>
            <w:proofErr w:type="spellStart"/>
            <w:r w:rsidRPr="00C57CB9">
              <w:t>buid</w:t>
            </w:r>
            <w:proofErr w:type="spellEnd"/>
            <w:r w:rsidRPr="00C57CB9">
              <w:t xml:space="preserve"> a complex SQL request.</w:t>
            </w:r>
            <w:r w:rsidR="005E73A9">
              <w:t xml:space="preserve"> You can use parameters in your request</w:t>
            </w:r>
          </w:p>
        </w:tc>
      </w:tr>
    </w:tbl>
    <w:p w:rsidR="00C57CB9" w:rsidRPr="00C57CB9" w:rsidRDefault="00C57CB9" w:rsidP="00C57CB9">
      <w:pPr>
        <w:pStyle w:val="ListHeading2"/>
      </w:pPr>
      <w:r w:rsidRPr="00C57CB9">
        <w:t>Configure the result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4"/>
        <w:gridCol w:w="4534"/>
      </w:tblGrid>
      <w:tr w:rsidR="00C57CB9" w:rsidRPr="00C57CB9" w:rsidTr="008950B5">
        <w:tc>
          <w:tcPr>
            <w:tcW w:w="4534" w:type="dxa"/>
          </w:tcPr>
          <w:p w:rsidR="00C57CB9" w:rsidRDefault="00C57CB9" w:rsidP="00C57CB9">
            <w:r w:rsidRPr="00C57CB9">
              <w:t>Fields to display on the result</w:t>
            </w:r>
            <w:r>
              <w:t xml:space="preserve"> is configurable. Some function</w:t>
            </w:r>
            <w:r w:rsidRPr="00C57CB9">
              <w:t xml:space="preserve">, like the </w:t>
            </w:r>
            <w:proofErr w:type="spellStart"/>
            <w:r w:rsidRPr="00C57CB9">
              <w:t>GroupBy</w:t>
            </w:r>
            <w:proofErr w:type="spellEnd"/>
            <w:r w:rsidRPr="00C57CB9">
              <w:t xml:space="preserve"> and sum (available only in Standard request) are available.</w:t>
            </w:r>
          </w:p>
          <w:p w:rsidR="00C57CB9" w:rsidRPr="00C57CB9" w:rsidRDefault="00C57CB9" w:rsidP="00C57CB9">
            <w:r>
              <w:t xml:space="preserve">Using a Standard Request allow to produce a Chart or a JASPER report as result. Another request </w:t>
            </w:r>
            <w:r w:rsidR="008950B5">
              <w:t>allows</w:t>
            </w:r>
            <w:r>
              <w:t xml:space="preserve"> you only to produce a </w:t>
            </w:r>
            <w:r w:rsidR="008950B5">
              <w:t>Table.</w:t>
            </w:r>
          </w:p>
          <w:p w:rsidR="00C57CB9" w:rsidRPr="00C57CB9" w:rsidRDefault="00C57CB9" w:rsidP="00C57CB9"/>
        </w:tc>
        <w:tc>
          <w:tcPr>
            <w:tcW w:w="4534" w:type="dxa"/>
          </w:tcPr>
          <w:p w:rsidR="00C57CB9" w:rsidRPr="00C57CB9" w:rsidRDefault="00C57CB9" w:rsidP="00C57CB9">
            <w:r w:rsidRPr="00C57CB9">
              <w:rPr>
                <w:noProof/>
              </w:rPr>
              <w:drawing>
                <wp:inline distT="0" distB="0" distL="0" distR="0" wp14:anchorId="517C9938" wp14:editId="340ECFE3">
                  <wp:extent cx="1841500" cy="1445938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536" cy="1458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7CB9" w:rsidRPr="00C57CB9" w:rsidRDefault="00C57CB9" w:rsidP="00C57CB9"/>
    <w:p w:rsidR="00C57CB9" w:rsidRDefault="008950B5" w:rsidP="008950B5">
      <w:pPr>
        <w:pStyle w:val="ListHeading2"/>
      </w:pPr>
      <w:r>
        <w:t>Run the request</w:t>
      </w:r>
    </w:p>
    <w:p w:rsidR="008950B5" w:rsidRDefault="008950B5" w:rsidP="008950B5">
      <w:r>
        <w:t>Result is displayed according the type of result. A pagination is organized, and it’s possible (Standard Request) to order the column by clicking on the header.</w:t>
      </w:r>
    </w:p>
    <w:p w:rsidR="008950B5" w:rsidRDefault="008950B5" w:rsidP="008950B5">
      <w:pPr>
        <w:pStyle w:val="ListHeading1"/>
      </w:pPr>
      <w:r>
        <w:t>Configure request for users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3"/>
        <w:gridCol w:w="5141"/>
      </w:tblGrid>
      <w:tr w:rsidR="008950B5" w:rsidTr="008950B5">
        <w:tc>
          <w:tcPr>
            <w:tcW w:w="4077" w:type="dxa"/>
          </w:tcPr>
          <w:p w:rsidR="008950B5" w:rsidRDefault="008950B5" w:rsidP="008950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57E75E" wp14:editId="4D53DD03">
                  <wp:extent cx="2004561" cy="109220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4722" cy="1097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1" w:type="dxa"/>
          </w:tcPr>
          <w:p w:rsidR="008950B5" w:rsidRDefault="008950B5" w:rsidP="008950B5">
            <w:r>
              <w:t>Administrator can save a request, to access it easy after</w:t>
            </w:r>
          </w:p>
          <w:p w:rsidR="008950B5" w:rsidRDefault="008950B5" w:rsidP="008950B5"/>
        </w:tc>
      </w:tr>
      <w:tr w:rsidR="008950B5" w:rsidTr="008950B5">
        <w:tc>
          <w:tcPr>
            <w:tcW w:w="4077" w:type="dxa"/>
          </w:tcPr>
          <w:p w:rsidR="008950B5" w:rsidRDefault="008950B5" w:rsidP="008950B5">
            <w:r>
              <w:t>This request is then accessible to user who can access the page, but which are not an administrator.</w:t>
            </w:r>
            <w:r w:rsidR="005E73A9">
              <w:t xml:space="preserve"> User gives values of parameters.</w:t>
            </w:r>
            <w:bookmarkStart w:id="0" w:name="_GoBack"/>
            <w:bookmarkEnd w:id="0"/>
          </w:p>
        </w:tc>
        <w:tc>
          <w:tcPr>
            <w:tcW w:w="4991" w:type="dxa"/>
          </w:tcPr>
          <w:p w:rsidR="008950B5" w:rsidRDefault="008950B5" w:rsidP="008950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FC9936" wp14:editId="408E8BB4">
                  <wp:extent cx="3127495" cy="111125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762" cy="1133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50B5" w:rsidRDefault="008950B5" w:rsidP="008950B5"/>
    <w:p w:rsidR="008540A5" w:rsidRPr="00C57CB9" w:rsidRDefault="008540A5" w:rsidP="002372DB">
      <w:pPr>
        <w:sectPr w:rsidR="008540A5" w:rsidRPr="00C57CB9" w:rsidSect="00E4368D">
          <w:headerReference w:type="even" r:id="rId18"/>
          <w:headerReference w:type="default" r:id="rId19"/>
          <w:headerReference w:type="first" r:id="rId20"/>
          <w:pgSz w:w="11900" w:h="16840"/>
          <w:pgMar w:top="1486" w:right="1486" w:bottom="426" w:left="1486" w:header="1474" w:footer="720" w:gutter="0"/>
          <w:cols w:space="720"/>
          <w:titlePg/>
          <w:docGrid w:linePitch="360"/>
        </w:sectPr>
      </w:pPr>
    </w:p>
    <w:p w:rsidR="00F1716A" w:rsidRPr="00C57CB9" w:rsidRDefault="00F1716A" w:rsidP="00E4368D"/>
    <w:p w:rsidR="00F1716A" w:rsidRPr="00C57CB9" w:rsidRDefault="00F1716A" w:rsidP="00E4368D"/>
    <w:p w:rsidR="00DD68D5" w:rsidRPr="00C57CB9" w:rsidRDefault="00DD68D5" w:rsidP="00E4368D">
      <w:pPr>
        <w:pStyle w:val="Titre7"/>
      </w:pPr>
    </w:p>
    <w:p w:rsidR="00B5732D" w:rsidRPr="00C57CB9" w:rsidRDefault="00B5732D" w:rsidP="00E4368D">
      <w:pPr>
        <w:pStyle w:val="Titre7"/>
      </w:pPr>
    </w:p>
    <w:p w:rsidR="00F1716A" w:rsidRPr="005E73A9" w:rsidRDefault="00DD077A" w:rsidP="00E4368D">
      <w:pPr>
        <w:pStyle w:val="Titre7"/>
        <w:rPr>
          <w:lang w:val="fr-FR"/>
        </w:rPr>
      </w:pPr>
      <w:r w:rsidRPr="005E73A9">
        <w:rPr>
          <w:lang w:val="fr-FR"/>
        </w:rPr>
        <w:t>HEADQUARTERS</w:t>
      </w:r>
    </w:p>
    <w:p w:rsidR="00F1716A" w:rsidRPr="005E73A9" w:rsidRDefault="00A73FB8" w:rsidP="00E4368D">
      <w:pPr>
        <w:pStyle w:val="Titre8"/>
        <w:rPr>
          <w:lang w:val="fr-FR"/>
        </w:rPr>
      </w:pPr>
      <w:r w:rsidRPr="005E73A9">
        <w:rPr>
          <w:lang w:val="fr-FR"/>
        </w:rPr>
        <w:t xml:space="preserve">PARIS, </w:t>
      </w:r>
      <w:r w:rsidR="00DD077A" w:rsidRPr="005E73A9">
        <w:rPr>
          <w:lang w:val="fr-FR"/>
        </w:rPr>
        <w:t>FRANCE</w:t>
      </w:r>
    </w:p>
    <w:p w:rsidR="00A73FB8" w:rsidRPr="005E73A9" w:rsidRDefault="00A73FB8" w:rsidP="00E4368D">
      <w:pPr>
        <w:pStyle w:val="Titre9"/>
        <w:rPr>
          <w:lang w:val="fr-FR"/>
        </w:rPr>
      </w:pPr>
      <w:r w:rsidRPr="005E73A9">
        <w:rPr>
          <w:lang w:val="fr-FR"/>
        </w:rPr>
        <w:t xml:space="preserve">76 boulevard de la République </w:t>
      </w:r>
    </w:p>
    <w:p w:rsidR="00A73FB8" w:rsidRPr="00C57CB9" w:rsidRDefault="00A73FB8" w:rsidP="00E4368D">
      <w:pPr>
        <w:pStyle w:val="Titre9"/>
      </w:pPr>
      <w:r w:rsidRPr="00C57CB9">
        <w:t>92100 Boulogne-Billancourt</w:t>
      </w:r>
    </w:p>
    <w:p w:rsidR="00F1716A" w:rsidRPr="00C57CB9" w:rsidRDefault="00DD077A" w:rsidP="00E4368D">
      <w:pPr>
        <w:pStyle w:val="Titre7"/>
      </w:pPr>
      <w:r w:rsidRPr="00C57CB9">
        <w:t>EMEA, ASIA &amp; LATIN AMERICA</w:t>
      </w:r>
    </w:p>
    <w:p w:rsidR="00F1716A" w:rsidRPr="00C57CB9" w:rsidRDefault="00A73FB8" w:rsidP="00E4368D">
      <w:pPr>
        <w:pStyle w:val="Titre8"/>
      </w:pPr>
      <w:r w:rsidRPr="00C57CB9">
        <w:t>GRENOBLE</w:t>
      </w:r>
      <w:r w:rsidR="00DD077A" w:rsidRPr="00C57CB9">
        <w:t>, FRANCE</w:t>
      </w:r>
    </w:p>
    <w:p w:rsidR="00DD077A" w:rsidRPr="00C57CB9" w:rsidRDefault="00A73FB8" w:rsidP="00E4368D">
      <w:pPr>
        <w:pStyle w:val="Titre9"/>
      </w:pPr>
      <w:r w:rsidRPr="00C57CB9">
        <w:t>32, rue Gustave Eiffel</w:t>
      </w:r>
      <w:r w:rsidRPr="00C57CB9">
        <w:br/>
        <w:t xml:space="preserve">38000 Grenoble </w:t>
      </w:r>
    </w:p>
    <w:p w:rsidR="00F1716A" w:rsidRPr="00C57CB9" w:rsidRDefault="00DD077A" w:rsidP="00E4368D">
      <w:pPr>
        <w:pStyle w:val="Titre7"/>
      </w:pPr>
      <w:r w:rsidRPr="00C57CB9">
        <w:t>N</w:t>
      </w:r>
      <w:r w:rsidR="00F1716A" w:rsidRPr="00C57CB9">
        <w:t>ORTH AMERICA</w:t>
      </w:r>
    </w:p>
    <w:p w:rsidR="00F1716A" w:rsidRPr="005E73A9" w:rsidRDefault="00DD077A" w:rsidP="00E4368D">
      <w:pPr>
        <w:pStyle w:val="Titre8"/>
        <w:rPr>
          <w:lang w:val="es-ES"/>
        </w:rPr>
      </w:pPr>
      <w:r w:rsidRPr="005E73A9">
        <w:rPr>
          <w:lang w:val="es-ES"/>
        </w:rPr>
        <w:t>SAN FRANCISCO, USA</w:t>
      </w:r>
    </w:p>
    <w:p w:rsidR="00DD077A" w:rsidRPr="005E73A9" w:rsidRDefault="00D23D55" w:rsidP="00E4368D">
      <w:pPr>
        <w:pStyle w:val="Titre9"/>
        <w:rPr>
          <w:lang w:val="es-ES"/>
        </w:rPr>
      </w:pPr>
      <w:r w:rsidRPr="005E73A9">
        <w:rPr>
          <w:lang w:val="es-ES"/>
        </w:rPr>
        <w:t xml:space="preserve">44 </w:t>
      </w:r>
      <w:proofErr w:type="spellStart"/>
      <w:r w:rsidRPr="005E73A9">
        <w:rPr>
          <w:lang w:val="es-ES"/>
        </w:rPr>
        <w:t>Tehama</w:t>
      </w:r>
      <w:proofErr w:type="spellEnd"/>
      <w:r w:rsidRPr="005E73A9">
        <w:rPr>
          <w:lang w:val="es-ES"/>
        </w:rPr>
        <w:t xml:space="preserve"> Street</w:t>
      </w:r>
      <w:r w:rsidR="00DD077A" w:rsidRPr="005E73A9">
        <w:rPr>
          <w:lang w:val="es-ES"/>
        </w:rPr>
        <w:br/>
        <w:t>San Francisco, CA</w:t>
      </w:r>
      <w:r w:rsidRPr="005E73A9">
        <w:rPr>
          <w:lang w:val="es-ES"/>
        </w:rPr>
        <w:t xml:space="preserve"> 94105</w:t>
      </w:r>
    </w:p>
    <w:p w:rsidR="00D23D55" w:rsidRPr="005E73A9" w:rsidRDefault="00D23D55" w:rsidP="00E4368D">
      <w:pPr>
        <w:pStyle w:val="Titre8"/>
        <w:rPr>
          <w:lang w:val="es-ES"/>
        </w:rPr>
      </w:pPr>
    </w:p>
    <w:p w:rsidR="00D23D55" w:rsidRPr="00C57CB9" w:rsidRDefault="00D23D55" w:rsidP="00E4368D">
      <w:pPr>
        <w:pStyle w:val="Titre8"/>
      </w:pPr>
      <w:r w:rsidRPr="00C57CB9">
        <w:t>NEW YORK, USA</w:t>
      </w:r>
    </w:p>
    <w:p w:rsidR="00D23D55" w:rsidRPr="00C57CB9" w:rsidRDefault="00D23D55" w:rsidP="00E4368D">
      <w:pPr>
        <w:pStyle w:val="Titre9"/>
      </w:pPr>
      <w:r w:rsidRPr="00C57CB9">
        <w:t xml:space="preserve">33 Nassau Avenue </w:t>
      </w:r>
    </w:p>
    <w:p w:rsidR="00D23D55" w:rsidRPr="00C57CB9" w:rsidRDefault="00D23D55" w:rsidP="00E4368D">
      <w:pPr>
        <w:pStyle w:val="Titre9"/>
      </w:pPr>
      <w:r w:rsidRPr="00C57CB9">
        <w:t>Brooklyn NY 11222</w:t>
      </w:r>
    </w:p>
    <w:p w:rsidR="00D23D55" w:rsidRPr="00C57CB9" w:rsidRDefault="00D23D55" w:rsidP="00E4368D"/>
    <w:p w:rsidR="00DD077A" w:rsidRPr="00C57CB9" w:rsidRDefault="00DD077A" w:rsidP="00E4368D"/>
    <w:sectPr w:rsidR="00DD077A" w:rsidRPr="00C57CB9" w:rsidSect="00DE7B44">
      <w:headerReference w:type="first" r:id="rId21"/>
      <w:pgSz w:w="11900" w:h="16840"/>
      <w:pgMar w:top="1486" w:right="1486" w:bottom="2087" w:left="1486" w:header="198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E65" w:rsidRDefault="00173E65" w:rsidP="00E4368D">
      <w:r>
        <w:t>d</w:t>
      </w:r>
    </w:p>
    <w:p w:rsidR="00173E65" w:rsidRDefault="00173E65" w:rsidP="00E4368D">
      <w:pPr>
        <w:pStyle w:val="En-tte"/>
      </w:pPr>
    </w:p>
  </w:endnote>
  <w:endnote w:type="continuationSeparator" w:id="0">
    <w:p w:rsidR="00173E65" w:rsidRDefault="00173E65" w:rsidP="00E436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Med Cn">
    <w:altName w:val="Arial Narrow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HelveticaNeueLT Std Lt Cn">
    <w:altName w:val="Arial Narrow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HelveticaNeueLT Std Cn">
    <w:altName w:val="Arial Narrow"/>
    <w:charset w:val="00"/>
    <w:family w:val="auto"/>
    <w:pitch w:val="variable"/>
    <w:sig w:usb0="00000003" w:usb1="4000204A" w:usb2="00000000" w:usb3="00000000" w:csb0="00000001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E65" w:rsidRDefault="00173E65" w:rsidP="00E4368D"/>
  </w:footnote>
  <w:footnote w:type="continuationSeparator" w:id="0">
    <w:p w:rsidR="00173E65" w:rsidRDefault="00173E65" w:rsidP="00E4368D">
      <w:r>
        <w:continuationSeparator/>
      </w:r>
    </w:p>
    <w:p w:rsidR="00173E65" w:rsidRDefault="00173E65" w:rsidP="00E436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1172" w:tblpY="1105"/>
      <w:tblW w:w="4623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467"/>
    </w:tblGrid>
    <w:tr w:rsidR="00C050EA" w:rsidRPr="0025191F" w:rsidTr="00275435">
      <w:trPr>
        <w:trHeight w:val="542"/>
      </w:trPr>
      <w:tc>
        <w:tcPr>
          <w:tcW w:w="5000" w:type="pct"/>
        </w:tcPr>
        <w:p w:rsidR="00C050EA" w:rsidRPr="0025191F" w:rsidRDefault="00173E65" w:rsidP="00E4368D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Style w:val="En-tteCar"/>
              </w:rPr>
              <w:alias w:val="Title"/>
              <w:id w:val="-110726426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Style w:val="En-tteCar"/>
              </w:rPr>
            </w:sdtEndPr>
            <w:sdtContent>
              <w:r w:rsidR="008950B5">
                <w:rPr>
                  <w:rStyle w:val="En-tteCar"/>
                </w:rPr>
                <w:t>Moon Rover</w:t>
              </w:r>
            </w:sdtContent>
          </w:sdt>
        </w:p>
      </w:tc>
    </w:tr>
  </w:tbl>
  <w:p w:rsidR="00C050EA" w:rsidRDefault="00C050EA" w:rsidP="00E4368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-956310</wp:posOffset>
          </wp:positionV>
          <wp:extent cx="7559675" cy="950595"/>
          <wp:effectExtent l="0" t="0" r="9525" b="0"/>
          <wp:wrapThrough wrapText="bothSides">
            <wp:wrapPolygon edited="0">
              <wp:start x="0" y="0"/>
              <wp:lineTo x="0" y="20778"/>
              <wp:lineTo x="21555" y="20778"/>
              <wp:lineTo x="21555" y="0"/>
              <wp:lineTo x="0" y="0"/>
            </wp:wrapPolygon>
          </wp:wrapThrough>
          <wp:docPr id="42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Long-A4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950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1732" w:tblpY="1137"/>
      <w:tblW w:w="4671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55"/>
    </w:tblGrid>
    <w:tr w:rsidR="00C050EA" w:rsidRPr="0025191F" w:rsidTr="00275435">
      <w:trPr>
        <w:trHeight w:val="322"/>
      </w:trPr>
      <w:tc>
        <w:tcPr>
          <w:tcW w:w="5000" w:type="pct"/>
        </w:tcPr>
        <w:p w:rsidR="00C050EA" w:rsidRPr="0025191F" w:rsidRDefault="00173E65" w:rsidP="00E4368D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Style w:val="En-tteCar"/>
              </w:rPr>
              <w:alias w:val="Title"/>
              <w:id w:val="-158613829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Style w:val="En-tteCar"/>
              </w:rPr>
            </w:sdtEndPr>
            <w:sdtContent>
              <w:r w:rsidR="008950B5">
                <w:rPr>
                  <w:rStyle w:val="En-tteCar"/>
                </w:rPr>
                <w:t>Moon Rover</w:t>
              </w:r>
            </w:sdtContent>
          </w:sdt>
        </w:p>
      </w:tc>
    </w:tr>
  </w:tbl>
  <w:p w:rsidR="00C050EA" w:rsidRDefault="00C050EA" w:rsidP="00E4368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-934720</wp:posOffset>
          </wp:positionV>
          <wp:extent cx="7559675" cy="956310"/>
          <wp:effectExtent l="0" t="0" r="9525" b="8890"/>
          <wp:wrapNone/>
          <wp:docPr id="43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Long-A4-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956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1105"/>
      <w:tblW w:w="4367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999"/>
    </w:tblGrid>
    <w:tr w:rsidR="00C050EA" w:rsidRPr="0025191F" w:rsidTr="00E4368D">
      <w:trPr>
        <w:trHeight w:val="79"/>
      </w:trPr>
      <w:tc>
        <w:tcPr>
          <w:tcW w:w="5000" w:type="pct"/>
        </w:tcPr>
        <w:p w:rsidR="00C050EA" w:rsidRPr="0025191F" w:rsidRDefault="00173E65" w:rsidP="00E4368D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Style w:val="En-tteCar"/>
              </w:rPr>
              <w:alias w:val="Title"/>
              <w:id w:val="175008080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Style w:val="En-tteCar"/>
              </w:rPr>
            </w:sdtEndPr>
            <w:sdtContent>
              <w:r w:rsidR="008950B5">
                <w:rPr>
                  <w:rStyle w:val="En-tteCar"/>
                </w:rPr>
                <w:t>Moon Rover</w:t>
              </w:r>
            </w:sdtContent>
          </w:sdt>
        </w:p>
      </w:tc>
    </w:tr>
  </w:tbl>
  <w:p w:rsidR="00C050EA" w:rsidRDefault="00C050EA" w:rsidP="00E4368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-935991</wp:posOffset>
          </wp:positionV>
          <wp:extent cx="7559675" cy="942975"/>
          <wp:effectExtent l="0" t="0" r="0" b="0"/>
          <wp:wrapNone/>
          <wp:docPr id="4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Long-A4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9429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0EA" w:rsidRDefault="00C050EA" w:rsidP="00E4368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73600" behindDoc="1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-1260475</wp:posOffset>
          </wp:positionV>
          <wp:extent cx="7631430" cy="10798175"/>
          <wp:effectExtent l="0" t="0" r="0" b="0"/>
          <wp:wrapNone/>
          <wp:docPr id="8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Long-A4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1430" cy="1079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DFDEEB0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829C0EEA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4B6CE8A0"/>
    <w:lvl w:ilvl="0">
      <w:start w:val="1"/>
      <w:numFmt w:val="bullet"/>
      <w:pStyle w:val="Listepuces4"/>
      <w:lvlText w:val="o"/>
      <w:lvlJc w:val="left"/>
      <w:pPr>
        <w:ind w:left="1209" w:hanging="360"/>
      </w:pPr>
      <w:rPr>
        <w:rFonts w:ascii="Courier New" w:hAnsi="Courier New" w:hint="default"/>
      </w:rPr>
    </w:lvl>
  </w:abstractNum>
  <w:abstractNum w:abstractNumId="3" w15:restartNumberingAfterBreak="0">
    <w:nsid w:val="FFFFFF82"/>
    <w:multiLevelType w:val="singleLevel"/>
    <w:tmpl w:val="034CCAC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904E975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D8B8A84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076134"/>
    <w:multiLevelType w:val="hybridMultilevel"/>
    <w:tmpl w:val="C71287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B169A"/>
    <w:multiLevelType w:val="hybridMultilevel"/>
    <w:tmpl w:val="9D04442C"/>
    <w:lvl w:ilvl="0" w:tplc="55A62B5A">
      <w:start w:val="1"/>
      <w:numFmt w:val="decimal"/>
      <w:pStyle w:val="Table"/>
      <w:lvlText w:val="Table %1."/>
      <w:lvlJc w:val="left"/>
      <w:pPr>
        <w:tabs>
          <w:tab w:val="num" w:pos="57"/>
        </w:tabs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F149F"/>
    <w:multiLevelType w:val="hybridMultilevel"/>
    <w:tmpl w:val="22CC574E"/>
    <w:lvl w:ilvl="0" w:tplc="C0D2D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265FE"/>
    <w:multiLevelType w:val="hybridMultilevel"/>
    <w:tmpl w:val="E0883E10"/>
    <w:lvl w:ilvl="0" w:tplc="4D6474D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16C6A"/>
    <w:multiLevelType w:val="hybridMultilevel"/>
    <w:tmpl w:val="607ABFA4"/>
    <w:lvl w:ilvl="0" w:tplc="6AB295F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44E398">
      <w:start w:val="1"/>
      <w:numFmt w:val="bullet"/>
      <w:pStyle w:val="Requiremen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7FE2384">
      <w:start w:val="133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1E5706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4" w:tplc="1D18999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002A7A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BF0225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D2820A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B668C8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9E1CF2"/>
    <w:multiLevelType w:val="hybridMultilevel"/>
    <w:tmpl w:val="E6DC3510"/>
    <w:lvl w:ilvl="0" w:tplc="9BACB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B7B74"/>
    <w:multiLevelType w:val="hybridMultilevel"/>
    <w:tmpl w:val="D304F8AE"/>
    <w:lvl w:ilvl="0" w:tplc="B2A88534">
      <w:start w:val="1"/>
      <w:numFmt w:val="bullet"/>
      <w:pStyle w:val="Listepuces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34C33"/>
    <w:multiLevelType w:val="hybridMultilevel"/>
    <w:tmpl w:val="66EA7740"/>
    <w:lvl w:ilvl="0" w:tplc="F3A6D016">
      <w:start w:val="1"/>
      <w:numFmt w:val="decimal"/>
      <w:pStyle w:val="Lgende"/>
      <w:lvlText w:val="Figure %1."/>
      <w:lvlJc w:val="left"/>
      <w:pPr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04C61"/>
    <w:multiLevelType w:val="multilevel"/>
    <w:tmpl w:val="0304FCEA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12"/>
  </w:num>
  <w:num w:numId="8">
    <w:abstractNumId w:val="7"/>
  </w:num>
  <w:num w:numId="9">
    <w:abstractNumId w:val="13"/>
  </w:num>
  <w:num w:numId="10">
    <w:abstractNumId w:val="6"/>
  </w:num>
  <w:num w:numId="11">
    <w:abstractNumId w:val="10"/>
  </w:num>
  <w:num w:numId="12">
    <w:abstractNumId w:val="14"/>
  </w:num>
  <w:num w:numId="13">
    <w:abstractNumId w:val="9"/>
  </w:num>
  <w:num w:numId="14">
    <w:abstractNumId w:val="11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19A2"/>
    <w:rsid w:val="00005BEE"/>
    <w:rsid w:val="00005FF6"/>
    <w:rsid w:val="00017436"/>
    <w:rsid w:val="00022DC0"/>
    <w:rsid w:val="000350F5"/>
    <w:rsid w:val="00062514"/>
    <w:rsid w:val="00077E46"/>
    <w:rsid w:val="000803A3"/>
    <w:rsid w:val="000869D8"/>
    <w:rsid w:val="00086E18"/>
    <w:rsid w:val="0009211F"/>
    <w:rsid w:val="000A0905"/>
    <w:rsid w:val="000D40D4"/>
    <w:rsid w:val="000E764D"/>
    <w:rsid w:val="000F7952"/>
    <w:rsid w:val="00101FF8"/>
    <w:rsid w:val="00106255"/>
    <w:rsid w:val="00120968"/>
    <w:rsid w:val="00131148"/>
    <w:rsid w:val="00135D49"/>
    <w:rsid w:val="00140280"/>
    <w:rsid w:val="00146965"/>
    <w:rsid w:val="001651C5"/>
    <w:rsid w:val="0016621E"/>
    <w:rsid w:val="00173E65"/>
    <w:rsid w:val="001771E2"/>
    <w:rsid w:val="00184460"/>
    <w:rsid w:val="00184BFF"/>
    <w:rsid w:val="0018527B"/>
    <w:rsid w:val="001A0014"/>
    <w:rsid w:val="001A4C5D"/>
    <w:rsid w:val="001B7055"/>
    <w:rsid w:val="001C0923"/>
    <w:rsid w:val="001C1A59"/>
    <w:rsid w:val="001C484E"/>
    <w:rsid w:val="001D1ACC"/>
    <w:rsid w:val="001D40D1"/>
    <w:rsid w:val="001E157A"/>
    <w:rsid w:val="001F7B1E"/>
    <w:rsid w:val="002059C1"/>
    <w:rsid w:val="00213B50"/>
    <w:rsid w:val="00214701"/>
    <w:rsid w:val="002170B6"/>
    <w:rsid w:val="002308C0"/>
    <w:rsid w:val="00233851"/>
    <w:rsid w:val="002372DB"/>
    <w:rsid w:val="00242205"/>
    <w:rsid w:val="00244957"/>
    <w:rsid w:val="00250ADE"/>
    <w:rsid w:val="002526E5"/>
    <w:rsid w:val="00267832"/>
    <w:rsid w:val="00275435"/>
    <w:rsid w:val="00284F48"/>
    <w:rsid w:val="002961DE"/>
    <w:rsid w:val="002A1FEE"/>
    <w:rsid w:val="002A7BCD"/>
    <w:rsid w:val="002B0650"/>
    <w:rsid w:val="002B2375"/>
    <w:rsid w:val="002B5215"/>
    <w:rsid w:val="002B5D5B"/>
    <w:rsid w:val="002D1255"/>
    <w:rsid w:val="002D343B"/>
    <w:rsid w:val="002D676F"/>
    <w:rsid w:val="002E0D2C"/>
    <w:rsid w:val="002E7BB0"/>
    <w:rsid w:val="002F6BFA"/>
    <w:rsid w:val="00305352"/>
    <w:rsid w:val="00325392"/>
    <w:rsid w:val="0033701F"/>
    <w:rsid w:val="00352A17"/>
    <w:rsid w:val="00353673"/>
    <w:rsid w:val="00363541"/>
    <w:rsid w:val="0037054C"/>
    <w:rsid w:val="00381624"/>
    <w:rsid w:val="00390541"/>
    <w:rsid w:val="00392E70"/>
    <w:rsid w:val="00394DD6"/>
    <w:rsid w:val="003A3CEC"/>
    <w:rsid w:val="003A44A0"/>
    <w:rsid w:val="003B7F75"/>
    <w:rsid w:val="003D7C08"/>
    <w:rsid w:val="003E291F"/>
    <w:rsid w:val="003F5BD2"/>
    <w:rsid w:val="00401763"/>
    <w:rsid w:val="0040764F"/>
    <w:rsid w:val="0042379A"/>
    <w:rsid w:val="00430730"/>
    <w:rsid w:val="00433570"/>
    <w:rsid w:val="00460D59"/>
    <w:rsid w:val="00470E9A"/>
    <w:rsid w:val="004772FA"/>
    <w:rsid w:val="0048321B"/>
    <w:rsid w:val="00485F0B"/>
    <w:rsid w:val="00485F12"/>
    <w:rsid w:val="00485F94"/>
    <w:rsid w:val="004A56E1"/>
    <w:rsid w:val="004C437A"/>
    <w:rsid w:val="004C4894"/>
    <w:rsid w:val="004D5CB0"/>
    <w:rsid w:val="004E012B"/>
    <w:rsid w:val="004E4278"/>
    <w:rsid w:val="004F1ADF"/>
    <w:rsid w:val="004F1DBA"/>
    <w:rsid w:val="00505E3F"/>
    <w:rsid w:val="00520D1A"/>
    <w:rsid w:val="00522586"/>
    <w:rsid w:val="00534ADD"/>
    <w:rsid w:val="005365ED"/>
    <w:rsid w:val="00552650"/>
    <w:rsid w:val="005614CF"/>
    <w:rsid w:val="0056663D"/>
    <w:rsid w:val="005811EF"/>
    <w:rsid w:val="0058264C"/>
    <w:rsid w:val="005916EA"/>
    <w:rsid w:val="005B320C"/>
    <w:rsid w:val="005C3EEC"/>
    <w:rsid w:val="005C5C4B"/>
    <w:rsid w:val="005D3041"/>
    <w:rsid w:val="005D7FF0"/>
    <w:rsid w:val="005E73A9"/>
    <w:rsid w:val="00600692"/>
    <w:rsid w:val="006030B2"/>
    <w:rsid w:val="00607A89"/>
    <w:rsid w:val="00623ED0"/>
    <w:rsid w:val="00631971"/>
    <w:rsid w:val="0063605C"/>
    <w:rsid w:val="00645F3B"/>
    <w:rsid w:val="0065098C"/>
    <w:rsid w:val="006739B5"/>
    <w:rsid w:val="00676684"/>
    <w:rsid w:val="00680FEE"/>
    <w:rsid w:val="00687AEC"/>
    <w:rsid w:val="00694F6E"/>
    <w:rsid w:val="006B0D82"/>
    <w:rsid w:val="006E2F31"/>
    <w:rsid w:val="006E5A5B"/>
    <w:rsid w:val="00703359"/>
    <w:rsid w:val="00706528"/>
    <w:rsid w:val="00717ACA"/>
    <w:rsid w:val="00753802"/>
    <w:rsid w:val="00770DC2"/>
    <w:rsid w:val="00774EDA"/>
    <w:rsid w:val="0077547A"/>
    <w:rsid w:val="00780FA6"/>
    <w:rsid w:val="00791B2F"/>
    <w:rsid w:val="00793C18"/>
    <w:rsid w:val="00795F30"/>
    <w:rsid w:val="007A52E4"/>
    <w:rsid w:val="007B19C3"/>
    <w:rsid w:val="007B2995"/>
    <w:rsid w:val="007C352B"/>
    <w:rsid w:val="007D6E91"/>
    <w:rsid w:val="007E05EE"/>
    <w:rsid w:val="007E21FC"/>
    <w:rsid w:val="007E6F59"/>
    <w:rsid w:val="007F277F"/>
    <w:rsid w:val="007F7169"/>
    <w:rsid w:val="007F756E"/>
    <w:rsid w:val="0080441E"/>
    <w:rsid w:val="008055F3"/>
    <w:rsid w:val="00806018"/>
    <w:rsid w:val="00823BF7"/>
    <w:rsid w:val="008540A5"/>
    <w:rsid w:val="00864137"/>
    <w:rsid w:val="00880AB8"/>
    <w:rsid w:val="008950B5"/>
    <w:rsid w:val="00896DEA"/>
    <w:rsid w:val="008C6A66"/>
    <w:rsid w:val="008D41BE"/>
    <w:rsid w:val="0091292F"/>
    <w:rsid w:val="009355B9"/>
    <w:rsid w:val="00935C8C"/>
    <w:rsid w:val="009453BA"/>
    <w:rsid w:val="00947F05"/>
    <w:rsid w:val="0095424B"/>
    <w:rsid w:val="00957846"/>
    <w:rsid w:val="00962CE3"/>
    <w:rsid w:val="0096383C"/>
    <w:rsid w:val="009650FE"/>
    <w:rsid w:val="00974B40"/>
    <w:rsid w:val="00994ED9"/>
    <w:rsid w:val="00996807"/>
    <w:rsid w:val="009B6B70"/>
    <w:rsid w:val="009C7454"/>
    <w:rsid w:val="009D455B"/>
    <w:rsid w:val="009E37EE"/>
    <w:rsid w:val="00A17C07"/>
    <w:rsid w:val="00A2272A"/>
    <w:rsid w:val="00A228DF"/>
    <w:rsid w:val="00A24259"/>
    <w:rsid w:val="00A34DF2"/>
    <w:rsid w:val="00A3606B"/>
    <w:rsid w:val="00A41FDF"/>
    <w:rsid w:val="00A53775"/>
    <w:rsid w:val="00A61254"/>
    <w:rsid w:val="00A612C7"/>
    <w:rsid w:val="00A70B5D"/>
    <w:rsid w:val="00A73FB8"/>
    <w:rsid w:val="00A77800"/>
    <w:rsid w:val="00A77930"/>
    <w:rsid w:val="00A92D4A"/>
    <w:rsid w:val="00AD3086"/>
    <w:rsid w:val="00AE79B9"/>
    <w:rsid w:val="00AF33FB"/>
    <w:rsid w:val="00B016E9"/>
    <w:rsid w:val="00B124ED"/>
    <w:rsid w:val="00B13EB0"/>
    <w:rsid w:val="00B151E6"/>
    <w:rsid w:val="00B20144"/>
    <w:rsid w:val="00B21281"/>
    <w:rsid w:val="00B22E74"/>
    <w:rsid w:val="00B24181"/>
    <w:rsid w:val="00B25A42"/>
    <w:rsid w:val="00B3114C"/>
    <w:rsid w:val="00B43996"/>
    <w:rsid w:val="00B53D37"/>
    <w:rsid w:val="00B56394"/>
    <w:rsid w:val="00B5732D"/>
    <w:rsid w:val="00B612F1"/>
    <w:rsid w:val="00B62EA7"/>
    <w:rsid w:val="00B65A16"/>
    <w:rsid w:val="00B6681A"/>
    <w:rsid w:val="00B66F98"/>
    <w:rsid w:val="00B82494"/>
    <w:rsid w:val="00B858B4"/>
    <w:rsid w:val="00B87047"/>
    <w:rsid w:val="00B91E6A"/>
    <w:rsid w:val="00B94D97"/>
    <w:rsid w:val="00BA3553"/>
    <w:rsid w:val="00BB441E"/>
    <w:rsid w:val="00BC7213"/>
    <w:rsid w:val="00BD669B"/>
    <w:rsid w:val="00BE063B"/>
    <w:rsid w:val="00BE0F4B"/>
    <w:rsid w:val="00C04B28"/>
    <w:rsid w:val="00C050EA"/>
    <w:rsid w:val="00C10D3D"/>
    <w:rsid w:val="00C35CB5"/>
    <w:rsid w:val="00C51063"/>
    <w:rsid w:val="00C5225D"/>
    <w:rsid w:val="00C57CB9"/>
    <w:rsid w:val="00C6736C"/>
    <w:rsid w:val="00C83A1C"/>
    <w:rsid w:val="00C86DDF"/>
    <w:rsid w:val="00CA2014"/>
    <w:rsid w:val="00CA2714"/>
    <w:rsid w:val="00CA659C"/>
    <w:rsid w:val="00CB4475"/>
    <w:rsid w:val="00CB5B58"/>
    <w:rsid w:val="00CC024C"/>
    <w:rsid w:val="00CE1A81"/>
    <w:rsid w:val="00D1600A"/>
    <w:rsid w:val="00D22180"/>
    <w:rsid w:val="00D23D55"/>
    <w:rsid w:val="00D33705"/>
    <w:rsid w:val="00D34AB1"/>
    <w:rsid w:val="00D61141"/>
    <w:rsid w:val="00D64B2D"/>
    <w:rsid w:val="00D659CB"/>
    <w:rsid w:val="00D71088"/>
    <w:rsid w:val="00D9750F"/>
    <w:rsid w:val="00DA1A45"/>
    <w:rsid w:val="00DA222D"/>
    <w:rsid w:val="00DB0956"/>
    <w:rsid w:val="00DB5A68"/>
    <w:rsid w:val="00DD077A"/>
    <w:rsid w:val="00DD68D5"/>
    <w:rsid w:val="00DE4F32"/>
    <w:rsid w:val="00DE7B44"/>
    <w:rsid w:val="00DF59E3"/>
    <w:rsid w:val="00DF5CFB"/>
    <w:rsid w:val="00E00EDD"/>
    <w:rsid w:val="00E050CF"/>
    <w:rsid w:val="00E07AF8"/>
    <w:rsid w:val="00E13BAB"/>
    <w:rsid w:val="00E2526B"/>
    <w:rsid w:val="00E2649C"/>
    <w:rsid w:val="00E317FD"/>
    <w:rsid w:val="00E334F1"/>
    <w:rsid w:val="00E35BDB"/>
    <w:rsid w:val="00E421C5"/>
    <w:rsid w:val="00E4368D"/>
    <w:rsid w:val="00E461A5"/>
    <w:rsid w:val="00E71F29"/>
    <w:rsid w:val="00E82C94"/>
    <w:rsid w:val="00E8391F"/>
    <w:rsid w:val="00E922B4"/>
    <w:rsid w:val="00E9505D"/>
    <w:rsid w:val="00EA19A2"/>
    <w:rsid w:val="00EA3F19"/>
    <w:rsid w:val="00EA4DBD"/>
    <w:rsid w:val="00ED78FF"/>
    <w:rsid w:val="00EE5BF3"/>
    <w:rsid w:val="00EF01C6"/>
    <w:rsid w:val="00EF398F"/>
    <w:rsid w:val="00EF510C"/>
    <w:rsid w:val="00F14E44"/>
    <w:rsid w:val="00F1716A"/>
    <w:rsid w:val="00F21E7E"/>
    <w:rsid w:val="00F2292E"/>
    <w:rsid w:val="00F36975"/>
    <w:rsid w:val="00F61755"/>
    <w:rsid w:val="00F6518B"/>
    <w:rsid w:val="00F81BF7"/>
    <w:rsid w:val="00F92D40"/>
    <w:rsid w:val="00FB317B"/>
    <w:rsid w:val="00F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C0FF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68D"/>
    <w:pPr>
      <w:spacing w:after="100"/>
      <w:jc w:val="both"/>
    </w:pPr>
    <w:rPr>
      <w:sz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676684"/>
    <w:pPr>
      <w:keepNext/>
      <w:keepLines/>
      <w:numPr>
        <w:numId w:val="12"/>
      </w:numPr>
      <w:spacing w:before="360"/>
      <w:jc w:val="left"/>
      <w:outlineLvl w:val="0"/>
    </w:pPr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6684"/>
    <w:pPr>
      <w:keepNext/>
      <w:keepLines/>
      <w:numPr>
        <w:ilvl w:val="1"/>
        <w:numId w:val="12"/>
      </w:numPr>
      <w:spacing w:before="320"/>
      <w:jc w:val="left"/>
      <w:outlineLvl w:val="1"/>
    </w:pPr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6684"/>
    <w:pPr>
      <w:keepNext/>
      <w:keepLines/>
      <w:numPr>
        <w:ilvl w:val="2"/>
        <w:numId w:val="12"/>
      </w:numPr>
      <w:spacing w:before="260"/>
      <w:jc w:val="left"/>
      <w:outlineLvl w:val="2"/>
    </w:pPr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6F59"/>
    <w:pPr>
      <w:keepNext/>
      <w:keepLines/>
      <w:spacing w:before="220"/>
      <w:jc w:val="left"/>
      <w:outlineLvl w:val="3"/>
    </w:pPr>
    <w:rPr>
      <w:rFonts w:ascii="HelveticaNeueLT Std Med Cn" w:eastAsiaTheme="majorEastAsia" w:hAnsi="HelveticaNeueLT Std Med Cn" w:cstheme="majorBidi"/>
      <w:sz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858B4"/>
    <w:pPr>
      <w:keepNext/>
      <w:keepLines/>
      <w:spacing w:before="440"/>
      <w:jc w:val="left"/>
      <w:outlineLvl w:val="4"/>
    </w:pPr>
    <w:rPr>
      <w:rFonts w:ascii="HelveticaNeueLT Std Med Cn" w:eastAsiaTheme="majorEastAsia" w:hAnsi="HelveticaNeueLT Std Med Cn" w:cstheme="majorBidi"/>
      <w:cap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A3F19"/>
    <w:pPr>
      <w:keepNext/>
      <w:keepLines/>
      <w:spacing w:before="420"/>
      <w:jc w:val="left"/>
      <w:outlineLvl w:val="5"/>
    </w:pPr>
    <w:rPr>
      <w:rFonts w:ascii="HelveticaNeueLT Std Med Cn" w:eastAsiaTheme="majorEastAsia" w:hAnsi="HelveticaNeueLT Std Med Cn" w:cstheme="majorBidi"/>
      <w:i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41FDF"/>
    <w:pPr>
      <w:keepNext/>
      <w:keepLines/>
      <w:spacing w:before="480" w:after="0"/>
      <w:jc w:val="left"/>
      <w:outlineLvl w:val="6"/>
    </w:pPr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A41FDF"/>
    <w:pPr>
      <w:keepNext/>
      <w:keepLines/>
      <w:spacing w:after="0"/>
      <w:outlineLvl w:val="7"/>
    </w:pPr>
    <w:rPr>
      <w:rFonts w:ascii="HelveticaNeueLT Std Med Cn" w:eastAsiaTheme="majorEastAsia" w:hAnsi="HelveticaNeueLT Std Med Cn" w:cstheme="majorBidi"/>
      <w:sz w:val="26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522586"/>
    <w:pPr>
      <w:keepNext/>
      <w:keepLines/>
      <w:spacing w:after="0"/>
      <w:jc w:val="left"/>
      <w:outlineLvl w:val="8"/>
    </w:pPr>
    <w:rPr>
      <w:rFonts w:eastAsiaTheme="majorEastAsia" w:cstheme="majorBidi"/>
      <w:iCs/>
      <w:color w:val="F2F2F2" w:themeColor="background1" w:themeShade="F2"/>
      <w:sz w:val="24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6684"/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676684"/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76684"/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7E6F59"/>
    <w:rPr>
      <w:rFonts w:ascii="HelveticaNeueLT Std Med Cn" w:eastAsiaTheme="majorEastAsia" w:hAnsi="HelveticaNeueLT Std Med Cn" w:cstheme="majorBidi"/>
    </w:rPr>
  </w:style>
  <w:style w:type="character" w:customStyle="1" w:styleId="Titre5Car">
    <w:name w:val="Titre 5 Car"/>
    <w:basedOn w:val="Policepardfaut"/>
    <w:link w:val="Titre5"/>
    <w:uiPriority w:val="9"/>
    <w:rsid w:val="00B858B4"/>
    <w:rPr>
      <w:rFonts w:ascii="HelveticaNeueLT Std Med Cn" w:eastAsiaTheme="majorEastAsia" w:hAnsi="HelveticaNeueLT Std Med Cn" w:cstheme="majorBidi"/>
      <w:cap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EA3F19"/>
    <w:rPr>
      <w:rFonts w:ascii="HelveticaNeueLT Std Med Cn" w:eastAsiaTheme="majorEastAsia" w:hAnsi="HelveticaNeueLT Std Med Cn" w:cstheme="majorBidi"/>
      <w:iCs/>
      <w:sz w:val="18"/>
    </w:rPr>
  </w:style>
  <w:style w:type="character" w:customStyle="1" w:styleId="Titre7Car">
    <w:name w:val="Titre 7 Car"/>
    <w:basedOn w:val="Policepardfaut"/>
    <w:link w:val="Titre7"/>
    <w:uiPriority w:val="9"/>
    <w:rsid w:val="00A41FDF"/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character" w:customStyle="1" w:styleId="Titre8Car">
    <w:name w:val="Titre 8 Car"/>
    <w:basedOn w:val="Policepardfaut"/>
    <w:link w:val="Titre8"/>
    <w:uiPriority w:val="9"/>
    <w:rsid w:val="00A41FDF"/>
    <w:rPr>
      <w:rFonts w:ascii="HelveticaNeueLT Std Med Cn" w:eastAsiaTheme="majorEastAsia" w:hAnsi="HelveticaNeueLT Std Med Cn" w:cstheme="majorBidi"/>
      <w:sz w:val="26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522586"/>
    <w:rPr>
      <w:rFonts w:eastAsiaTheme="majorEastAsia" w:cstheme="majorBidi"/>
      <w:iCs/>
      <w:color w:val="F2F2F2" w:themeColor="background1" w:themeShade="F2"/>
      <w:sz w:val="24"/>
      <w:szCs w:val="20"/>
    </w:rPr>
  </w:style>
  <w:style w:type="paragraph" w:styleId="En-tte">
    <w:name w:val="header"/>
    <w:basedOn w:val="Normal"/>
    <w:link w:val="En-tteCar"/>
    <w:autoRedefine/>
    <w:uiPriority w:val="99"/>
    <w:unhideWhenUsed/>
    <w:qFormat/>
    <w:rsid w:val="0080441E"/>
    <w:pPr>
      <w:tabs>
        <w:tab w:val="center" w:pos="4680"/>
        <w:tab w:val="right" w:pos="9360"/>
      </w:tabs>
      <w:spacing w:after="0" w:line="240" w:lineRule="auto"/>
      <w:jc w:val="right"/>
    </w:pPr>
    <w:rPr>
      <w:caps/>
      <w:color w:val="FFFFFF" w:themeColor="background1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80441E"/>
    <w:rPr>
      <w:caps/>
      <w:color w:val="FFFFFF" w:themeColor="background1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9750F"/>
    <w:pPr>
      <w:tabs>
        <w:tab w:val="center" w:pos="4680"/>
        <w:tab w:val="right" w:pos="9360"/>
      </w:tabs>
      <w:spacing w:after="0" w:line="240" w:lineRule="auto"/>
      <w:jc w:val="right"/>
    </w:pPr>
    <w:rPr>
      <w:color w:val="CE1126"/>
      <w:sz w:val="24"/>
    </w:rPr>
  </w:style>
  <w:style w:type="character" w:customStyle="1" w:styleId="PieddepageCar">
    <w:name w:val="Pied de page Car"/>
    <w:basedOn w:val="Policepardfaut"/>
    <w:link w:val="Pieddepage"/>
    <w:uiPriority w:val="99"/>
    <w:rsid w:val="00D9750F"/>
    <w:rPr>
      <w:color w:val="CE1126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631971"/>
    <w:pPr>
      <w:spacing w:before="5400" w:after="400"/>
      <w:ind w:left="567"/>
      <w:contextualSpacing/>
      <w:jc w:val="left"/>
    </w:pPr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character" w:customStyle="1" w:styleId="TitreCar">
    <w:name w:val="Titre Car"/>
    <w:basedOn w:val="Policepardfaut"/>
    <w:link w:val="Titre"/>
    <w:uiPriority w:val="10"/>
    <w:rsid w:val="00631971"/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16EA"/>
    <w:pPr>
      <w:numPr>
        <w:ilvl w:val="1"/>
      </w:numPr>
      <w:ind w:left="567"/>
      <w:jc w:val="left"/>
    </w:pPr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916EA"/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styleId="Emphaseple">
    <w:name w:val="Subtle Emphasis"/>
    <w:basedOn w:val="Policepardfaut"/>
    <w:uiPriority w:val="19"/>
    <w:qFormat/>
    <w:rsid w:val="00140280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1C484E"/>
    <w:rPr>
      <w:i/>
      <w:iCs/>
    </w:rPr>
  </w:style>
  <w:style w:type="character" w:styleId="Emphaseintense">
    <w:name w:val="Intense Emphasis"/>
    <w:basedOn w:val="Policepardfaut"/>
    <w:uiPriority w:val="21"/>
    <w:qFormat/>
    <w:rsid w:val="001C484E"/>
    <w:rPr>
      <w:b/>
      <w:bCs/>
      <w:i/>
      <w:iCs/>
      <w:color w:val="4F81BD" w:themeColor="accent1"/>
    </w:rPr>
  </w:style>
  <w:style w:type="paragraph" w:styleId="Signature">
    <w:name w:val="Signature"/>
    <w:basedOn w:val="Normal"/>
    <w:link w:val="SignatureCar"/>
    <w:uiPriority w:val="99"/>
    <w:unhideWhenUsed/>
    <w:rsid w:val="00B66F98"/>
    <w:pPr>
      <w:spacing w:before="200" w:after="0" w:line="240" w:lineRule="auto"/>
      <w:ind w:left="567"/>
      <w:jc w:val="left"/>
    </w:pPr>
    <w:rPr>
      <w:sz w:val="30"/>
    </w:rPr>
  </w:style>
  <w:style w:type="character" w:customStyle="1" w:styleId="SignatureCar">
    <w:name w:val="Signature Car"/>
    <w:basedOn w:val="Policepardfaut"/>
    <w:link w:val="Signature"/>
    <w:uiPriority w:val="99"/>
    <w:rsid w:val="00B66F98"/>
    <w:rPr>
      <w:sz w:val="30"/>
    </w:rPr>
  </w:style>
  <w:style w:type="paragraph" w:styleId="Listepuces">
    <w:name w:val="List Bullet"/>
    <w:basedOn w:val="Normal"/>
    <w:uiPriority w:val="99"/>
    <w:unhideWhenUsed/>
    <w:rsid w:val="0095784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623ED0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957846"/>
    <w:pPr>
      <w:numPr>
        <w:numId w:val="2"/>
      </w:numPr>
      <w:contextualSpacing/>
    </w:pPr>
  </w:style>
  <w:style w:type="character" w:styleId="Numrodeligne">
    <w:name w:val="line number"/>
    <w:basedOn w:val="Policepardfaut"/>
    <w:uiPriority w:val="99"/>
    <w:unhideWhenUsed/>
    <w:rsid w:val="00957846"/>
  </w:style>
  <w:style w:type="paragraph" w:styleId="Liste">
    <w:name w:val="List"/>
    <w:basedOn w:val="Normal"/>
    <w:uiPriority w:val="99"/>
    <w:unhideWhenUsed/>
    <w:rsid w:val="00957846"/>
    <w:pPr>
      <w:ind w:left="283" w:hanging="283"/>
      <w:contextualSpacing/>
    </w:pPr>
  </w:style>
  <w:style w:type="paragraph" w:styleId="Liste4">
    <w:name w:val="List 4"/>
    <w:basedOn w:val="Normal"/>
    <w:uiPriority w:val="99"/>
    <w:unhideWhenUsed/>
    <w:rsid w:val="00957846"/>
    <w:pPr>
      <w:ind w:left="1132" w:hanging="283"/>
      <w:contextualSpacing/>
    </w:pPr>
  </w:style>
  <w:style w:type="paragraph" w:styleId="Listepuces4">
    <w:name w:val="List Bullet 4"/>
    <w:basedOn w:val="Normal"/>
    <w:uiPriority w:val="99"/>
    <w:unhideWhenUsed/>
    <w:rsid w:val="00957846"/>
    <w:pPr>
      <w:numPr>
        <w:numId w:val="3"/>
      </w:numPr>
      <w:tabs>
        <w:tab w:val="num" w:pos="1209"/>
      </w:tabs>
      <w:contextualSpacing/>
    </w:pPr>
  </w:style>
  <w:style w:type="character" w:styleId="lev">
    <w:name w:val="Strong"/>
    <w:basedOn w:val="Policepardfaut"/>
    <w:uiPriority w:val="22"/>
    <w:qFormat/>
    <w:rsid w:val="00244957"/>
    <w:rPr>
      <w:b/>
      <w:bCs/>
    </w:rPr>
  </w:style>
  <w:style w:type="paragraph" w:styleId="En-ttedetabledesmatires">
    <w:name w:val="TOC Heading"/>
    <w:next w:val="Normal"/>
    <w:uiPriority w:val="39"/>
    <w:unhideWhenUsed/>
    <w:qFormat/>
    <w:rsid w:val="00B5732D"/>
    <w:pPr>
      <w:pBdr>
        <w:bottom w:val="single" w:sz="4" w:space="1" w:color="CE1126"/>
      </w:pBdr>
      <w:spacing w:before="480" w:after="240"/>
    </w:pPr>
    <w:rPr>
      <w:rFonts w:ascii="HelveticaNeueLT Std Med Cn" w:eastAsiaTheme="majorEastAsia" w:hAnsi="HelveticaNeueLT Std Med Cn" w:cstheme="majorBidi"/>
      <w:caps/>
      <w:color w:val="CE1126"/>
      <w:sz w:val="28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E13BAB"/>
    <w:pPr>
      <w:spacing w:before="120" w:after="0"/>
      <w:jc w:val="left"/>
    </w:pPr>
    <w:rPr>
      <w:rFonts w:ascii="HelveticaNeueLT Std Cn" w:hAnsi="HelveticaNeueLT Std Cn"/>
      <w:caps/>
    </w:rPr>
  </w:style>
  <w:style w:type="paragraph" w:styleId="TM2">
    <w:name w:val="toc 2"/>
    <w:basedOn w:val="Normal"/>
    <w:next w:val="Normal"/>
    <w:autoRedefine/>
    <w:uiPriority w:val="39"/>
    <w:unhideWhenUsed/>
    <w:rsid w:val="00B43996"/>
    <w:pPr>
      <w:spacing w:after="0"/>
      <w:ind w:left="221"/>
      <w:jc w:val="left"/>
    </w:pPr>
    <w:rPr>
      <w:rFonts w:ascii="HelveticaNeueLT Std Cn" w:hAnsi="HelveticaNeueLT Std Cn"/>
      <w:szCs w:val="18"/>
    </w:rPr>
  </w:style>
  <w:style w:type="paragraph" w:styleId="TM4">
    <w:name w:val="toc 4"/>
    <w:basedOn w:val="Normal"/>
    <w:next w:val="Normal"/>
    <w:autoRedefine/>
    <w:uiPriority w:val="39"/>
    <w:unhideWhenUsed/>
    <w:rsid w:val="00B43996"/>
    <w:pPr>
      <w:spacing w:after="0"/>
      <w:ind w:left="660"/>
      <w:jc w:val="left"/>
    </w:pPr>
    <w:rPr>
      <w:rFonts w:ascii="HelveticaNeueLT Std Cn" w:hAnsi="HelveticaNeueLT Std Cn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B43996"/>
    <w:pPr>
      <w:spacing w:after="0"/>
      <w:ind w:left="442"/>
      <w:jc w:val="left"/>
    </w:pPr>
    <w:rPr>
      <w:rFonts w:ascii="HelveticaNeueLT Std Cn" w:hAnsi="HelveticaNeueLT Std Cn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3114C"/>
    <w:pPr>
      <w:spacing w:after="0"/>
      <w:ind w:left="880"/>
      <w:jc w:val="left"/>
    </w:pPr>
    <w:rPr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3114C"/>
    <w:pPr>
      <w:spacing w:after="0"/>
      <w:ind w:left="1100"/>
      <w:jc w:val="left"/>
    </w:pPr>
    <w:rPr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935C8C"/>
    <w:pPr>
      <w:spacing w:after="0"/>
      <w:ind w:left="1320"/>
      <w:jc w:val="left"/>
    </w:pPr>
    <w:rPr>
      <w:szCs w:val="20"/>
    </w:rPr>
  </w:style>
  <w:style w:type="paragraph" w:styleId="Corpsdetexte">
    <w:name w:val="Body Text"/>
    <w:basedOn w:val="Normal"/>
    <w:link w:val="CorpsdetexteCar"/>
    <w:uiPriority w:val="99"/>
    <w:unhideWhenUsed/>
    <w:rsid w:val="0009211F"/>
    <w:pPr>
      <w:jc w:val="left"/>
    </w:pPr>
  </w:style>
  <w:style w:type="character" w:customStyle="1" w:styleId="CorpsdetexteCar">
    <w:name w:val="Corps de texte Car"/>
    <w:basedOn w:val="Policepardfaut"/>
    <w:link w:val="Corpsdetexte"/>
    <w:uiPriority w:val="99"/>
    <w:rsid w:val="0009211F"/>
    <w:rPr>
      <w:sz w:val="18"/>
    </w:rPr>
  </w:style>
  <w:style w:type="paragraph" w:styleId="Corpsdetexte2">
    <w:name w:val="Body Text 2"/>
    <w:basedOn w:val="Normal"/>
    <w:link w:val="Corpsdetexte2Car"/>
    <w:uiPriority w:val="99"/>
    <w:unhideWhenUsed/>
    <w:rsid w:val="00B43996"/>
    <w:rPr>
      <w:sz w:val="14"/>
    </w:rPr>
  </w:style>
  <w:style w:type="character" w:customStyle="1" w:styleId="Corpsdetexte2Car">
    <w:name w:val="Corps de texte 2 Car"/>
    <w:basedOn w:val="Policepardfaut"/>
    <w:link w:val="Corpsdetexte2"/>
    <w:uiPriority w:val="99"/>
    <w:rsid w:val="00B43996"/>
    <w:rPr>
      <w:sz w:val="14"/>
    </w:rPr>
  </w:style>
  <w:style w:type="paragraph" w:styleId="Textedebulles">
    <w:name w:val="Balloon Text"/>
    <w:basedOn w:val="Normal"/>
    <w:link w:val="TextedebullesCar"/>
    <w:uiPriority w:val="99"/>
    <w:unhideWhenUsed/>
    <w:rsid w:val="00B3114C"/>
    <w:pPr>
      <w:spacing w:after="0" w:line="240" w:lineRule="auto"/>
    </w:pPr>
    <w:rPr>
      <w:rFonts w:ascii="Lucida Grande" w:hAnsi="Lucida Grande" w:cs="Lucida Grande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B3114C"/>
    <w:rPr>
      <w:rFonts w:ascii="Lucida Grande" w:hAnsi="Lucida Grande" w:cs="Lucida Grande"/>
      <w:sz w:val="18"/>
      <w:szCs w:val="18"/>
    </w:rPr>
  </w:style>
  <w:style w:type="paragraph" w:styleId="Normalcentr">
    <w:name w:val="Block Text"/>
    <w:basedOn w:val="Normal"/>
    <w:uiPriority w:val="99"/>
    <w:unhideWhenUsed/>
    <w:rsid w:val="00D9750F"/>
    <w:pPr>
      <w:pBdr>
        <w:top w:val="single" w:sz="6" w:space="10" w:color="1B4298"/>
        <w:left w:val="single" w:sz="6" w:space="10" w:color="1B4298"/>
        <w:bottom w:val="single" w:sz="6" w:space="10" w:color="1B4298"/>
        <w:right w:val="single" w:sz="6" w:space="10" w:color="1B4298"/>
      </w:pBdr>
      <w:spacing w:after="60" w:line="300" w:lineRule="auto"/>
      <w:ind w:left="851" w:right="851"/>
      <w:jc w:val="left"/>
    </w:pPr>
    <w:rPr>
      <w:rFonts w:ascii="Courier New" w:eastAsiaTheme="minorEastAsia" w:hAnsi="Courier New"/>
      <w:iCs/>
      <w:color w:val="1B4298"/>
      <w:sz w:val="16"/>
      <w:szCs w:val="18"/>
    </w:rPr>
  </w:style>
  <w:style w:type="paragraph" w:styleId="Formuledepolitesse">
    <w:name w:val="Closing"/>
    <w:basedOn w:val="Normal"/>
    <w:link w:val="FormuledepolitesseCar"/>
    <w:uiPriority w:val="99"/>
    <w:unhideWhenUsed/>
    <w:rsid w:val="00B3114C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rsid w:val="00B3114C"/>
  </w:style>
  <w:style w:type="paragraph" w:styleId="Lgende">
    <w:name w:val="caption"/>
    <w:basedOn w:val="Normal"/>
    <w:next w:val="Normal"/>
    <w:uiPriority w:val="35"/>
    <w:unhideWhenUsed/>
    <w:rsid w:val="00EF510C"/>
    <w:pPr>
      <w:numPr>
        <w:numId w:val="9"/>
      </w:numPr>
      <w:spacing w:after="200" w:line="240" w:lineRule="auto"/>
    </w:pPr>
    <w:rPr>
      <w:b/>
      <w:bCs/>
      <w:color w:val="1B4298"/>
      <w:sz w:val="16"/>
      <w:szCs w:val="18"/>
    </w:rPr>
  </w:style>
  <w:style w:type="paragraph" w:styleId="Bibliographie">
    <w:name w:val="Bibliography"/>
    <w:basedOn w:val="Normal"/>
    <w:next w:val="Normal"/>
    <w:uiPriority w:val="37"/>
    <w:unhideWhenUsed/>
    <w:rsid w:val="00EA4DBD"/>
  </w:style>
  <w:style w:type="paragraph" w:styleId="NormalWeb">
    <w:name w:val="Normal (Web)"/>
    <w:basedOn w:val="Normal"/>
    <w:uiPriority w:val="99"/>
    <w:semiHidden/>
    <w:unhideWhenUsed/>
    <w:rsid w:val="007F756E"/>
    <w:pPr>
      <w:spacing w:before="100" w:beforeAutospacing="1" w:afterAutospacing="1" w:line="240" w:lineRule="auto"/>
      <w:jc w:val="left"/>
    </w:pPr>
    <w:rPr>
      <w:rFonts w:ascii="Times" w:hAnsi="Times" w:cs="Times New Roman"/>
      <w:szCs w:val="20"/>
    </w:rPr>
  </w:style>
  <w:style w:type="paragraph" w:styleId="Listepuces5">
    <w:name w:val="List Bullet 5"/>
    <w:basedOn w:val="Normal"/>
    <w:uiPriority w:val="99"/>
    <w:unhideWhenUsed/>
    <w:rsid w:val="00D659CB"/>
    <w:pPr>
      <w:numPr>
        <w:numId w:val="4"/>
      </w:numPr>
      <w:contextualSpacing/>
    </w:pPr>
  </w:style>
  <w:style w:type="paragraph" w:customStyle="1" w:styleId="ListHeading1">
    <w:name w:val="List Heading 1"/>
    <w:basedOn w:val="Normal"/>
    <w:next w:val="Normal"/>
    <w:qFormat/>
    <w:rsid w:val="00E4368D"/>
    <w:pPr>
      <w:keepNext/>
      <w:spacing w:before="360"/>
      <w:jc w:val="left"/>
    </w:pPr>
    <w:rPr>
      <w:rFonts w:ascii="HelveticaNeueLT Std Med Cn" w:eastAsia="MS Mincho" w:hAnsi="HelveticaNeueLT Std Med Cn" w:cs="Times New Roman"/>
      <w:color w:val="CC2027"/>
      <w:sz w:val="30"/>
      <w:szCs w:val="36"/>
    </w:rPr>
  </w:style>
  <w:style w:type="paragraph" w:customStyle="1" w:styleId="ListHeading2">
    <w:name w:val="List Heading 2"/>
    <w:basedOn w:val="Normal"/>
    <w:next w:val="Normal"/>
    <w:qFormat/>
    <w:rsid w:val="00BB441E"/>
    <w:pPr>
      <w:keepNext/>
      <w:spacing w:before="320"/>
      <w:jc w:val="left"/>
    </w:pPr>
    <w:rPr>
      <w:rFonts w:ascii="HelveticaNeueLT Std Med Cn" w:eastAsia="MS Mincho" w:hAnsi="HelveticaNeueLT Std Med Cn" w:cs="Times New Roman"/>
      <w:color w:val="548DD4" w:themeColor="text2" w:themeTint="99"/>
      <w:sz w:val="32"/>
      <w:szCs w:val="32"/>
    </w:rPr>
  </w:style>
  <w:style w:type="paragraph" w:customStyle="1" w:styleId="ListHeading3">
    <w:name w:val="List Heading 3"/>
    <w:basedOn w:val="Normal"/>
    <w:next w:val="Normal"/>
    <w:qFormat/>
    <w:rsid w:val="00BB441E"/>
    <w:pPr>
      <w:spacing w:before="260"/>
      <w:jc w:val="left"/>
    </w:pPr>
    <w:rPr>
      <w:rFonts w:ascii="HelveticaNeueLT Std Med Cn" w:eastAsia="MS Mincho" w:hAnsi="HelveticaNeueLT Std Med Cn" w:cs="Times New Roman"/>
      <w:color w:val="548DD4" w:themeColor="text2" w:themeTint="99"/>
      <w:sz w:val="26"/>
      <w:szCs w:val="26"/>
    </w:rPr>
  </w:style>
  <w:style w:type="paragraph" w:styleId="Listenumros">
    <w:name w:val="List Number"/>
    <w:basedOn w:val="Normal"/>
    <w:uiPriority w:val="99"/>
    <w:unhideWhenUsed/>
    <w:rsid w:val="00184BFF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184BFF"/>
    <w:pPr>
      <w:numPr>
        <w:numId w:val="6"/>
      </w:numPr>
      <w:contextualSpacing/>
    </w:pPr>
  </w:style>
  <w:style w:type="paragraph" w:styleId="TM8">
    <w:name w:val="toc 8"/>
    <w:basedOn w:val="Normal"/>
    <w:next w:val="Normal"/>
    <w:autoRedefine/>
    <w:uiPriority w:val="39"/>
    <w:unhideWhenUsed/>
    <w:rsid w:val="00E13BAB"/>
    <w:pPr>
      <w:spacing w:after="0"/>
      <w:ind w:left="1540"/>
      <w:jc w:val="left"/>
    </w:pPr>
    <w:rPr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13BAB"/>
    <w:pPr>
      <w:spacing w:after="0"/>
      <w:ind w:left="1760"/>
      <w:jc w:val="left"/>
    </w:pPr>
    <w:rPr>
      <w:szCs w:val="20"/>
    </w:rPr>
  </w:style>
  <w:style w:type="character" w:styleId="Lienhypertexte">
    <w:name w:val="Hyperlink"/>
    <w:basedOn w:val="Policepardfaut"/>
    <w:uiPriority w:val="99"/>
    <w:unhideWhenUsed/>
    <w:rsid w:val="00522586"/>
    <w:rPr>
      <w:color w:val="CE1126"/>
      <w:u w:val="single"/>
    </w:rPr>
  </w:style>
  <w:style w:type="table" w:styleId="Grilledutableau">
    <w:name w:val="Table Grid"/>
    <w:basedOn w:val="TableauNormal"/>
    <w:uiPriority w:val="59"/>
    <w:rsid w:val="003F5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3">
    <w:name w:val="Body Text 3"/>
    <w:basedOn w:val="Normal"/>
    <w:link w:val="Corpsdetexte3Car"/>
    <w:uiPriority w:val="99"/>
    <w:unhideWhenUsed/>
    <w:rsid w:val="004E012B"/>
    <w:pPr>
      <w:spacing w:before="200" w:after="200" w:line="360" w:lineRule="auto"/>
      <w:jc w:val="right"/>
    </w:pPr>
    <w:rPr>
      <w:sz w:val="2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4E012B"/>
    <w:rPr>
      <w:sz w:val="26"/>
      <w:szCs w:val="16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4E012B"/>
    <w:pPr>
      <w:spacing w:after="120" w:line="240" w:lineRule="auto"/>
      <w:ind w:left="36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5614C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Retraitcorpsdetexte2">
    <w:name w:val="Body Text Indent 2"/>
    <w:basedOn w:val="Normal"/>
    <w:link w:val="Retraitcorpsdetexte2Car"/>
    <w:uiPriority w:val="99"/>
    <w:unhideWhenUsed/>
    <w:rsid w:val="004E012B"/>
    <w:pPr>
      <w:spacing w:after="120" w:line="480" w:lineRule="auto"/>
      <w:ind w:left="36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4E012B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Retraitcorpsdetexte3">
    <w:name w:val="Body Text Indent 3"/>
    <w:basedOn w:val="Normal"/>
    <w:link w:val="Retraitcorpsdetexte3Car"/>
    <w:uiPriority w:val="99"/>
    <w:unhideWhenUsed/>
    <w:rsid w:val="004E012B"/>
    <w:pPr>
      <w:spacing w:after="120" w:line="240" w:lineRule="auto"/>
      <w:ind w:left="360"/>
      <w:jc w:val="left"/>
    </w:pPr>
    <w:rPr>
      <w:rFonts w:ascii="Times New Roman" w:eastAsia="MS Mincho" w:hAnsi="Times New Roman" w:cs="Times New Roman"/>
      <w:sz w:val="16"/>
      <w:szCs w:val="16"/>
      <w:lang w:eastAsia="ja-JP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sid w:val="005614CF"/>
    <w:rPr>
      <w:rFonts w:ascii="Times New Roman" w:eastAsia="MS Mincho" w:hAnsi="Times New Roman" w:cs="Times New Roman"/>
      <w:sz w:val="16"/>
      <w:szCs w:val="16"/>
      <w:lang w:eastAsia="ja-JP"/>
    </w:rPr>
  </w:style>
  <w:style w:type="paragraph" w:customStyle="1" w:styleId="Chapter">
    <w:name w:val="Chapter"/>
    <w:qFormat/>
    <w:rsid w:val="00DA222D"/>
    <w:pPr>
      <w:pageBreakBefore/>
      <w:spacing w:before="1600" w:after="600"/>
    </w:pPr>
    <w:rPr>
      <w:rFonts w:ascii="HelveticaNeueLT Std Lt Cn" w:eastAsiaTheme="majorEastAsia" w:hAnsi="HelveticaNeueLT Std Lt Cn" w:cstheme="majorBidi"/>
      <w:caps/>
      <w:sz w:val="48"/>
      <w:szCs w:val="48"/>
    </w:rPr>
  </w:style>
  <w:style w:type="paragraph" w:styleId="Listecontinue">
    <w:name w:val="List Continue"/>
    <w:basedOn w:val="Normal"/>
    <w:uiPriority w:val="99"/>
    <w:unhideWhenUsed/>
    <w:rsid w:val="00623ED0"/>
    <w:pPr>
      <w:spacing w:after="120"/>
      <w:ind w:left="283"/>
      <w:contextualSpacing/>
    </w:pPr>
  </w:style>
  <w:style w:type="paragraph" w:customStyle="1" w:styleId="Table">
    <w:name w:val="Table"/>
    <w:basedOn w:val="Lgende"/>
    <w:qFormat/>
    <w:rsid w:val="00EF510C"/>
    <w:pPr>
      <w:numPr>
        <w:numId w:val="8"/>
      </w:numPr>
    </w:pPr>
  </w:style>
  <w:style w:type="table" w:customStyle="1" w:styleId="Trameclaire-Accent11">
    <w:name w:val="Trame claire - Accent 11"/>
    <w:basedOn w:val="TableauNormal"/>
    <w:uiPriority w:val="60"/>
    <w:rsid w:val="005D7FF0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Numrodepage">
    <w:name w:val="page number"/>
    <w:basedOn w:val="Policepardfaut"/>
    <w:uiPriority w:val="99"/>
    <w:semiHidden/>
    <w:unhideWhenUsed/>
    <w:rsid w:val="005D7FF0"/>
  </w:style>
  <w:style w:type="paragraph" w:styleId="Sansinterligne">
    <w:name w:val="No Spacing"/>
    <w:link w:val="SansinterligneCar"/>
    <w:qFormat/>
    <w:rsid w:val="00706528"/>
    <w:pPr>
      <w:spacing w:after="0" w:line="240" w:lineRule="auto"/>
    </w:pPr>
    <w:rPr>
      <w:rFonts w:ascii="PMingLiU" w:eastAsiaTheme="minorEastAsia" w:hAnsi="PMingLiU"/>
    </w:rPr>
  </w:style>
  <w:style w:type="character" w:customStyle="1" w:styleId="SansinterligneCar">
    <w:name w:val="Sans interligne Car"/>
    <w:basedOn w:val="Policepardfaut"/>
    <w:link w:val="Sansinterligne"/>
    <w:rsid w:val="00706528"/>
    <w:rPr>
      <w:rFonts w:ascii="PMingLiU" w:eastAsiaTheme="minorEastAsia" w:hAnsi="PMingLiU"/>
    </w:rPr>
  </w:style>
  <w:style w:type="character" w:styleId="Lienhypertextesuivivisit">
    <w:name w:val="FollowedHyperlink"/>
    <w:basedOn w:val="Policepardfaut"/>
    <w:uiPriority w:val="99"/>
    <w:semiHidden/>
    <w:unhideWhenUsed/>
    <w:rsid w:val="00D9750F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E922B4"/>
    <w:pPr>
      <w:shd w:val="clear" w:color="auto" w:fill="D9D9D9" w:themeFill="background1" w:themeFillShade="D9"/>
      <w:tabs>
        <w:tab w:val="left" w:pos="142"/>
        <w:tab w:val="left" w:pos="284"/>
        <w:tab w:val="left" w:pos="426"/>
        <w:tab w:val="left" w:pos="567"/>
        <w:tab w:val="left" w:pos="709"/>
        <w:tab w:val="left" w:pos="851"/>
        <w:tab w:val="left" w:pos="993"/>
      </w:tabs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color w:val="2A00FF"/>
      <w:sz w:val="16"/>
      <w:szCs w:val="16"/>
      <w:lang w:val="fr-FR"/>
    </w:rPr>
  </w:style>
  <w:style w:type="paragraph" w:styleId="Paragraphedeliste">
    <w:name w:val="List Paragraph"/>
    <w:basedOn w:val="Normal"/>
    <w:uiPriority w:val="34"/>
    <w:qFormat/>
    <w:rsid w:val="00EA19A2"/>
    <w:pPr>
      <w:ind w:left="720"/>
      <w:contextualSpacing/>
    </w:pPr>
  </w:style>
  <w:style w:type="paragraph" w:customStyle="1" w:styleId="Requirement">
    <w:name w:val="Requirement"/>
    <w:basedOn w:val="Normal"/>
    <w:link w:val="RequirementCar"/>
    <w:qFormat/>
    <w:rsid w:val="004A56E1"/>
    <w:pPr>
      <w:keepNext/>
      <w:keepLines/>
      <w:numPr>
        <w:ilvl w:val="1"/>
        <w:numId w:val="11"/>
      </w:numPr>
      <w:spacing w:after="0"/>
    </w:pPr>
    <w:rPr>
      <w:i/>
      <w:sz w:val="16"/>
      <w:szCs w:val="16"/>
      <w:lang w:val="nl-BE"/>
    </w:rPr>
  </w:style>
  <w:style w:type="character" w:customStyle="1" w:styleId="RequirementCar">
    <w:name w:val="Requirement Car"/>
    <w:basedOn w:val="Policepardfaut"/>
    <w:link w:val="Requirement"/>
    <w:rsid w:val="004A56E1"/>
    <w:rPr>
      <w:i/>
      <w:sz w:val="16"/>
      <w:szCs w:val="16"/>
      <w:lang w:val="nl-B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0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0144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comment">
    <w:name w:val="comment"/>
    <w:basedOn w:val="Policepardfaut"/>
    <w:rsid w:val="00B20144"/>
  </w:style>
  <w:style w:type="character" w:customStyle="1" w:styleId="start-tag">
    <w:name w:val="start-tag"/>
    <w:basedOn w:val="Policepardfaut"/>
    <w:rsid w:val="00B20144"/>
  </w:style>
  <w:style w:type="character" w:customStyle="1" w:styleId="attribute-name">
    <w:name w:val="attribute-name"/>
    <w:basedOn w:val="Policepardfaut"/>
    <w:rsid w:val="00B20144"/>
  </w:style>
  <w:style w:type="character" w:customStyle="1" w:styleId="end-tag">
    <w:name w:val="end-tag"/>
    <w:basedOn w:val="Policepardfaut"/>
    <w:rsid w:val="00B20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52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850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497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143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7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035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73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00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899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139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2718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586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15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310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65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96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370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56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8622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23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41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66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86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979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9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20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933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104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523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598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973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09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69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05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7909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65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857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00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09069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192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77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45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96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37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120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798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365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881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47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40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319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84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132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1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912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27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61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097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568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164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21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6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990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59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64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60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468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628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6675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56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33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ym\Google%20Drive\templates\02-A4%202013%2003%2027%20Template%20Long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A10AA1-EFE8-40C6-BA44-26C2D75859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1CCDE7-82E5-4EC9-B1E2-432CBE026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02-A4 2013 03 27 Template LongContent.dotx</Template>
  <TotalTime>0</TotalTime>
  <Pages>3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Meteor</vt:lpstr>
    </vt:vector>
  </TitlesOfParts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Moon Rover</dc:title>
  <dc:creator/>
  <cp:lastModifiedBy/>
  <cp:revision>1</cp:revision>
  <dcterms:created xsi:type="dcterms:W3CDTF">2014-10-31T21:41:00Z</dcterms:created>
  <dcterms:modified xsi:type="dcterms:W3CDTF">2018-05-11T16:05:00Z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TC032971369991</vt:lpwstr>
  </property>
</Properties>
</file>